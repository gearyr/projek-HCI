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39D32BD4" w:rsidR="000035F9" w:rsidRPr="00434074" w:rsidRDefault="00542033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[Assignment / 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>
              <w:rPr>
                <w:rFonts w:ascii="Arial" w:hAnsi="Arial" w:cs="Arial"/>
                <w:b/>
                <w:sz w:val="32"/>
              </w:rPr>
              <w:t>]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035F9">
              <w:rPr>
                <w:rFonts w:ascii="Arial" w:hAnsi="Arial" w:cs="Arial"/>
                <w:b/>
                <w:sz w:val="32"/>
              </w:rPr>
              <w:t>– External Document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2069" w14:textId="2607F2F4" w:rsidR="000035F9" w:rsidRDefault="000035F9" w:rsidP="00DF7A94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&lt;</w:t>
            </w:r>
            <w:r w:rsidR="00A110FB">
              <w:rPr>
                <w:rFonts w:ascii="Arial Narrow" w:hAnsi="Arial Narrow" w:cs="Tahoma"/>
                <w:sz w:val="36"/>
              </w:rPr>
              <w:t>HCI LAB</w:t>
            </w:r>
            <w:r>
              <w:rPr>
                <w:rFonts w:ascii="Arial Narrow" w:hAnsi="Arial Narrow" w:cs="Tahoma"/>
                <w:sz w:val="36"/>
              </w:rPr>
              <w:t>&gt;</w:t>
            </w:r>
          </w:p>
          <w:p w14:paraId="36656A16" w14:textId="03D0526E" w:rsidR="000035F9" w:rsidRPr="00876A58" w:rsidRDefault="000035F9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&lt;</w:t>
            </w:r>
            <w:r w:rsidR="00A110FB">
              <w:rPr>
                <w:rFonts w:ascii="Arial Narrow" w:hAnsi="Arial Narrow" w:cs="Tahoma"/>
                <w:sz w:val="36"/>
              </w:rPr>
              <w:t>PB01</w:t>
            </w:r>
            <w:r>
              <w:rPr>
                <w:rFonts w:ascii="Arial Narrow" w:hAnsi="Arial Narrow" w:cs="Tahoma"/>
                <w:sz w:val="36"/>
              </w:rPr>
              <w:t>&gt;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6A35E82B" w:rsidR="000035F9" w:rsidRPr="00227331" w:rsidRDefault="000035F9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6858FD9B" w:rsidR="009F37DD" w:rsidRPr="00740F48" w:rsidRDefault="00A110FB" w:rsidP="002F11B8">
      <w:pPr>
        <w:spacing w:line="360" w:lineRule="auto"/>
        <w:ind w:firstLine="360"/>
        <w:rPr>
          <w:sz w:val="28"/>
          <w:szCs w:val="28"/>
        </w:rPr>
      </w:pPr>
      <w:r>
        <w:t>Caffein Line</w:t>
      </w:r>
    </w:p>
    <w:p w14:paraId="427A204C" w14:textId="7DF52455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407FD966" w14:textId="72D61CF2" w:rsidR="00740F48" w:rsidRPr="009F37DD" w:rsidRDefault="00B30B43" w:rsidP="002F11B8">
      <w:pPr>
        <w:spacing w:line="360" w:lineRule="auto"/>
        <w:ind w:firstLine="360"/>
      </w:pPr>
      <w:r>
        <w:t xml:space="preserve">Kami </w:t>
      </w:r>
      <w:proofErr w:type="spellStart"/>
      <w:r>
        <w:t>membuat</w:t>
      </w:r>
      <w:proofErr w:type="spellEnd"/>
      <w:r>
        <w:t xml:space="preserve"> website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CaffeinLine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website café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minuman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kami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menus, home page, contact us, dan payment. </w:t>
      </w:r>
    </w:p>
    <w:p w14:paraId="12AE8008" w14:textId="1D252DFA" w:rsidR="009F37DD" w:rsidRPr="00682E72" w:rsidRDefault="003F34E7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0B8F3D4A" w14:textId="7C4E1421" w:rsidR="002F11B8" w:rsidRPr="00682E72" w:rsidRDefault="00B30B43" w:rsidP="00B30B43">
      <w:pPr>
        <w:pStyle w:val="ListParagraph"/>
        <w:numPr>
          <w:ilvl w:val="0"/>
          <w:numId w:val="20"/>
        </w:numPr>
        <w:spacing w:line="360" w:lineRule="auto"/>
      </w:pPr>
      <w:r>
        <w:rPr>
          <w:noProof/>
        </w:rPr>
        <w:drawing>
          <wp:inline distT="0" distB="0" distL="0" distR="0" wp14:anchorId="5A67360A" wp14:editId="61A0E5A0">
            <wp:extent cx="6280785" cy="3388995"/>
            <wp:effectExtent l="0" t="0" r="5715" b="1905"/>
            <wp:docPr id="3" name="Picture 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Reference</w:t>
      </w:r>
    </w:p>
    <w:p w14:paraId="24D38D92" w14:textId="012D6BDF" w:rsidR="009F37DD" w:rsidRPr="00682E72" w:rsidRDefault="00526771" w:rsidP="002F11B8">
      <w:pPr>
        <w:pStyle w:val="ListParagraph"/>
        <w:numPr>
          <w:ilvl w:val="0"/>
          <w:numId w:val="21"/>
        </w:numPr>
        <w:spacing w:line="360" w:lineRule="auto"/>
      </w:pPr>
      <w:r w:rsidRPr="00526771">
        <w:t>https://stackoverflow.com/</w:t>
      </w:r>
    </w:p>
    <w:p w14:paraId="3FDD20CA" w14:textId="1D291AA0" w:rsidR="00842715" w:rsidRPr="00682E72" w:rsidRDefault="00526771" w:rsidP="00141764">
      <w:pPr>
        <w:pStyle w:val="ListParagraph"/>
        <w:numPr>
          <w:ilvl w:val="0"/>
          <w:numId w:val="21"/>
        </w:numPr>
        <w:spacing w:line="360" w:lineRule="auto"/>
      </w:pPr>
      <w:r w:rsidRPr="00526771">
        <w:t>https://www.w3schools.com/</w:t>
      </w:r>
    </w:p>
    <w:p w14:paraId="181DA48F" w14:textId="413BED81" w:rsidR="002F11B8" w:rsidRDefault="00526771" w:rsidP="002F11B8">
      <w:pPr>
        <w:pStyle w:val="ListParagraph"/>
        <w:numPr>
          <w:ilvl w:val="0"/>
          <w:numId w:val="21"/>
        </w:numPr>
        <w:spacing w:line="360" w:lineRule="auto"/>
      </w:pPr>
      <w:r>
        <w:t>Video learning Lab</w:t>
      </w:r>
    </w:p>
    <w:p w14:paraId="33135484" w14:textId="24E98597" w:rsidR="00526771" w:rsidRDefault="00526771" w:rsidP="002F11B8">
      <w:pPr>
        <w:pStyle w:val="ListParagraph"/>
        <w:numPr>
          <w:ilvl w:val="0"/>
          <w:numId w:val="21"/>
        </w:numPr>
        <w:spacing w:line="360" w:lineRule="auto"/>
      </w:pPr>
      <w:hyperlink r:id="rId10" w:history="1">
        <w:r w:rsidRPr="004B74A7">
          <w:rPr>
            <w:rStyle w:val="Hyperlink"/>
          </w:rPr>
          <w:t>https://fontawesome.com/</w:t>
        </w:r>
      </w:hyperlink>
    </w:p>
    <w:p w14:paraId="4F1E1D06" w14:textId="108DC26B" w:rsidR="00526771" w:rsidRPr="00682E72" w:rsidRDefault="00526771" w:rsidP="002F11B8">
      <w:pPr>
        <w:pStyle w:val="ListParagraph"/>
        <w:numPr>
          <w:ilvl w:val="0"/>
          <w:numId w:val="21"/>
        </w:numPr>
        <w:spacing w:line="360" w:lineRule="auto"/>
      </w:pPr>
      <w:r>
        <w:t xml:space="preserve">Photos from </w:t>
      </w:r>
      <w:hyperlink r:id="rId11" w:history="1">
        <w:r w:rsidRPr="004B74A7">
          <w:rPr>
            <w:rStyle w:val="Hyperlink"/>
          </w:rPr>
          <w:t>www.google.com</w:t>
        </w:r>
      </w:hyperlink>
      <w:r>
        <w:t xml:space="preserve"> </w:t>
      </w:r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06460C66" w14:textId="27B92EBA" w:rsidR="002F5E84" w:rsidRDefault="004159AF" w:rsidP="00A60661">
      <w:pPr>
        <w:pStyle w:val="ListParagraph"/>
        <w:numPr>
          <w:ilvl w:val="0"/>
          <w:numId w:val="22"/>
        </w:numPr>
        <w:spacing w:line="360" w:lineRule="auto"/>
      </w:pPr>
      <w:r>
        <w:t xml:space="preserve">2440013462 – Geary </w:t>
      </w:r>
      <w:proofErr w:type="spellStart"/>
      <w:r>
        <w:t>Riandy</w:t>
      </w:r>
      <w:proofErr w:type="spellEnd"/>
    </w:p>
    <w:p w14:paraId="4DC65843" w14:textId="66D53EF2" w:rsidR="002F5E84" w:rsidRDefault="004159AF" w:rsidP="00A60661">
      <w:pPr>
        <w:pStyle w:val="ListParagraph"/>
        <w:numPr>
          <w:ilvl w:val="0"/>
          <w:numId w:val="22"/>
        </w:numPr>
        <w:spacing w:line="360" w:lineRule="auto"/>
      </w:pPr>
      <w:r>
        <w:t xml:space="preserve">2440061026 – Kevin </w:t>
      </w:r>
      <w:proofErr w:type="spellStart"/>
      <w:r>
        <w:t>Dallian</w:t>
      </w:r>
      <w:proofErr w:type="spellEnd"/>
    </w:p>
    <w:p w14:paraId="26DF70A3" w14:textId="07334E8D" w:rsidR="00842715" w:rsidRPr="00682E72" w:rsidRDefault="004159AF" w:rsidP="004159AF">
      <w:pPr>
        <w:pStyle w:val="ListParagraph"/>
        <w:numPr>
          <w:ilvl w:val="0"/>
          <w:numId w:val="22"/>
        </w:numPr>
        <w:spacing w:line="360" w:lineRule="auto"/>
      </w:pPr>
      <w:r>
        <w:t>2440013733 – Vincent Philip</w:t>
      </w:r>
    </w:p>
    <w:sectPr w:rsidR="00842715" w:rsidRPr="00682E72" w:rsidSect="00DF2179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02EB6" w14:textId="77777777" w:rsidR="00850B0A" w:rsidRDefault="00850B0A" w:rsidP="00273E4A">
      <w:r>
        <w:separator/>
      </w:r>
    </w:p>
  </w:endnote>
  <w:endnote w:type="continuationSeparator" w:id="0">
    <w:p w14:paraId="2A553C8F" w14:textId="77777777" w:rsidR="00850B0A" w:rsidRDefault="00850B0A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r w:rsidR="005B66A9" w:rsidRPr="008B08C6">
          <w:rPr>
            <w:sz w:val="22"/>
            <w:szCs w:val="22"/>
            <w:lang w:val="id-ID"/>
          </w:rPr>
          <w:t xml:space="preserve">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006CC" w14:textId="77777777" w:rsidR="00850B0A" w:rsidRDefault="00850B0A" w:rsidP="00273E4A">
      <w:r>
        <w:separator/>
      </w:r>
    </w:p>
  </w:footnote>
  <w:footnote w:type="continuationSeparator" w:id="0">
    <w:p w14:paraId="0F8CBF4F" w14:textId="77777777" w:rsidR="00850B0A" w:rsidRDefault="00850B0A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18"/>
  </w:num>
  <w:num w:numId="6">
    <w:abstractNumId w:val="12"/>
  </w:num>
  <w:num w:numId="7">
    <w:abstractNumId w:val="19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6"/>
  </w:num>
  <w:num w:numId="15">
    <w:abstractNumId w:val="3"/>
  </w:num>
  <w:num w:numId="16">
    <w:abstractNumId w:val="17"/>
  </w:num>
  <w:num w:numId="17">
    <w:abstractNumId w:val="1"/>
  </w:num>
  <w:num w:numId="18">
    <w:abstractNumId w:val="14"/>
  </w:num>
  <w:num w:numId="19">
    <w:abstractNumId w:val="5"/>
  </w:num>
  <w:num w:numId="20">
    <w:abstractNumId w:val="16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15DE3"/>
    <w:rsid w:val="0002068D"/>
    <w:rsid w:val="00020F10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27A0"/>
    <w:rsid w:val="00096E2D"/>
    <w:rsid w:val="000A09AC"/>
    <w:rsid w:val="000A0C90"/>
    <w:rsid w:val="000A23D8"/>
    <w:rsid w:val="000A3F41"/>
    <w:rsid w:val="000B5058"/>
    <w:rsid w:val="000B69D0"/>
    <w:rsid w:val="000B7F39"/>
    <w:rsid w:val="000C3015"/>
    <w:rsid w:val="000E04CB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4780"/>
    <w:rsid w:val="00227331"/>
    <w:rsid w:val="00235C36"/>
    <w:rsid w:val="002376FA"/>
    <w:rsid w:val="002416CB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553B"/>
    <w:rsid w:val="003772D1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5258"/>
    <w:rsid w:val="003E75E6"/>
    <w:rsid w:val="003F139E"/>
    <w:rsid w:val="003F34E7"/>
    <w:rsid w:val="003F71D2"/>
    <w:rsid w:val="00400989"/>
    <w:rsid w:val="004074A1"/>
    <w:rsid w:val="004159AF"/>
    <w:rsid w:val="00420AFF"/>
    <w:rsid w:val="00422134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D176C"/>
    <w:rsid w:val="004D2426"/>
    <w:rsid w:val="004D53EE"/>
    <w:rsid w:val="004E4AB1"/>
    <w:rsid w:val="004E7352"/>
    <w:rsid w:val="00520E03"/>
    <w:rsid w:val="00526771"/>
    <w:rsid w:val="005314B7"/>
    <w:rsid w:val="00535DA7"/>
    <w:rsid w:val="00542033"/>
    <w:rsid w:val="005447D7"/>
    <w:rsid w:val="00545FF2"/>
    <w:rsid w:val="0055410B"/>
    <w:rsid w:val="00555CA0"/>
    <w:rsid w:val="00555FF9"/>
    <w:rsid w:val="005560C0"/>
    <w:rsid w:val="00556721"/>
    <w:rsid w:val="00556E41"/>
    <w:rsid w:val="0056256C"/>
    <w:rsid w:val="00571B72"/>
    <w:rsid w:val="005751E4"/>
    <w:rsid w:val="00582417"/>
    <w:rsid w:val="00582E4C"/>
    <w:rsid w:val="0059214E"/>
    <w:rsid w:val="0059267F"/>
    <w:rsid w:val="005A072D"/>
    <w:rsid w:val="005A30CE"/>
    <w:rsid w:val="005A32DD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35EE5"/>
    <w:rsid w:val="00636A70"/>
    <w:rsid w:val="00643F75"/>
    <w:rsid w:val="0066174E"/>
    <w:rsid w:val="00664137"/>
    <w:rsid w:val="00672ADB"/>
    <w:rsid w:val="0067443D"/>
    <w:rsid w:val="006769D8"/>
    <w:rsid w:val="00677A45"/>
    <w:rsid w:val="00682E72"/>
    <w:rsid w:val="00683E30"/>
    <w:rsid w:val="00695DD8"/>
    <w:rsid w:val="006A603D"/>
    <w:rsid w:val="006B19E8"/>
    <w:rsid w:val="006B271E"/>
    <w:rsid w:val="006D2233"/>
    <w:rsid w:val="006D36BC"/>
    <w:rsid w:val="006D40B0"/>
    <w:rsid w:val="006D49E7"/>
    <w:rsid w:val="006F4D80"/>
    <w:rsid w:val="00701ECA"/>
    <w:rsid w:val="00720962"/>
    <w:rsid w:val="00720DD4"/>
    <w:rsid w:val="0072245D"/>
    <w:rsid w:val="0073481B"/>
    <w:rsid w:val="00736180"/>
    <w:rsid w:val="00737595"/>
    <w:rsid w:val="00740F48"/>
    <w:rsid w:val="00754320"/>
    <w:rsid w:val="0077296C"/>
    <w:rsid w:val="00787247"/>
    <w:rsid w:val="007955AD"/>
    <w:rsid w:val="0079595C"/>
    <w:rsid w:val="007A3C87"/>
    <w:rsid w:val="007A461F"/>
    <w:rsid w:val="007A51D7"/>
    <w:rsid w:val="007B5A6A"/>
    <w:rsid w:val="007C0E92"/>
    <w:rsid w:val="007C1C37"/>
    <w:rsid w:val="007D51E0"/>
    <w:rsid w:val="007D7A5F"/>
    <w:rsid w:val="007E0EE7"/>
    <w:rsid w:val="007F41CD"/>
    <w:rsid w:val="007F5ABC"/>
    <w:rsid w:val="00804310"/>
    <w:rsid w:val="00810737"/>
    <w:rsid w:val="00811C48"/>
    <w:rsid w:val="00815D73"/>
    <w:rsid w:val="00815DB3"/>
    <w:rsid w:val="00823FD2"/>
    <w:rsid w:val="008252FF"/>
    <w:rsid w:val="0083459F"/>
    <w:rsid w:val="0083780E"/>
    <w:rsid w:val="00842715"/>
    <w:rsid w:val="00850B0A"/>
    <w:rsid w:val="00850F5F"/>
    <w:rsid w:val="008655F7"/>
    <w:rsid w:val="008674E6"/>
    <w:rsid w:val="00873DDF"/>
    <w:rsid w:val="00876001"/>
    <w:rsid w:val="00876A58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411F"/>
    <w:rsid w:val="008D6BC4"/>
    <w:rsid w:val="008E1377"/>
    <w:rsid w:val="008F63EF"/>
    <w:rsid w:val="008F740C"/>
    <w:rsid w:val="009010C1"/>
    <w:rsid w:val="0090160D"/>
    <w:rsid w:val="00901A30"/>
    <w:rsid w:val="0090372F"/>
    <w:rsid w:val="00911C41"/>
    <w:rsid w:val="00924256"/>
    <w:rsid w:val="00925284"/>
    <w:rsid w:val="00932B6E"/>
    <w:rsid w:val="00936403"/>
    <w:rsid w:val="0093677F"/>
    <w:rsid w:val="009367D5"/>
    <w:rsid w:val="00937B93"/>
    <w:rsid w:val="00944ADA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7801"/>
    <w:rsid w:val="009E2512"/>
    <w:rsid w:val="009E29D9"/>
    <w:rsid w:val="009F37DD"/>
    <w:rsid w:val="00A04F55"/>
    <w:rsid w:val="00A110FB"/>
    <w:rsid w:val="00A12D16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2AB7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92BD3"/>
    <w:rsid w:val="00A933D3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A98"/>
    <w:rsid w:val="00AF264E"/>
    <w:rsid w:val="00AF338E"/>
    <w:rsid w:val="00B04C4C"/>
    <w:rsid w:val="00B05E37"/>
    <w:rsid w:val="00B17AD5"/>
    <w:rsid w:val="00B212C7"/>
    <w:rsid w:val="00B2372A"/>
    <w:rsid w:val="00B2491E"/>
    <w:rsid w:val="00B25A20"/>
    <w:rsid w:val="00B30B43"/>
    <w:rsid w:val="00B37853"/>
    <w:rsid w:val="00B440FB"/>
    <w:rsid w:val="00B4674F"/>
    <w:rsid w:val="00B46795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B24F6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109B4"/>
    <w:rsid w:val="00C170F0"/>
    <w:rsid w:val="00C2023A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483C"/>
    <w:rsid w:val="00C915BF"/>
    <w:rsid w:val="00CA2228"/>
    <w:rsid w:val="00CB3B33"/>
    <w:rsid w:val="00CB41D8"/>
    <w:rsid w:val="00CB6F3A"/>
    <w:rsid w:val="00CB736B"/>
    <w:rsid w:val="00CC3EDF"/>
    <w:rsid w:val="00CC4EC5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30822"/>
    <w:rsid w:val="00D3685C"/>
    <w:rsid w:val="00D37E0D"/>
    <w:rsid w:val="00D47401"/>
    <w:rsid w:val="00D47C75"/>
    <w:rsid w:val="00D51876"/>
    <w:rsid w:val="00D60A6D"/>
    <w:rsid w:val="00D618C3"/>
    <w:rsid w:val="00D67DFC"/>
    <w:rsid w:val="00D71B0A"/>
    <w:rsid w:val="00D756D4"/>
    <w:rsid w:val="00D85855"/>
    <w:rsid w:val="00D866D0"/>
    <w:rsid w:val="00D94ABE"/>
    <w:rsid w:val="00D95848"/>
    <w:rsid w:val="00DA4A85"/>
    <w:rsid w:val="00DA5405"/>
    <w:rsid w:val="00DA5B38"/>
    <w:rsid w:val="00DB075A"/>
    <w:rsid w:val="00DB0A75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0CC0"/>
    <w:rsid w:val="00E233A7"/>
    <w:rsid w:val="00E335DA"/>
    <w:rsid w:val="00E36B77"/>
    <w:rsid w:val="00E36EA8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F17AC"/>
    <w:rsid w:val="00F02FDB"/>
    <w:rsid w:val="00F1157F"/>
    <w:rsid w:val="00F22A92"/>
    <w:rsid w:val="00F2595B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74EA"/>
    <w:rsid w:val="00FA41A2"/>
    <w:rsid w:val="00FC245F"/>
    <w:rsid w:val="00FD0761"/>
    <w:rsid w:val="00FD706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526771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ogle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fontawesom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160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VINCENT PHILIP</cp:lastModifiedBy>
  <cp:revision>343</cp:revision>
  <dcterms:created xsi:type="dcterms:W3CDTF">2017-10-20T05:51:00Z</dcterms:created>
  <dcterms:modified xsi:type="dcterms:W3CDTF">2021-06-13T07:55:00Z</dcterms:modified>
</cp:coreProperties>
</file>